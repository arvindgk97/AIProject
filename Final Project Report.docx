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0"/>
    <w:bookmarkEnd w:id="1"/>
    <w:bookmarkEnd w:id="2"/>
    <w:bookmarkEnd w:id="3"/>
    <w:bookmarkEnd w:id="4"/>
    <w:p w:rsidR="00C6554A" w:rsidRDefault="00CE724D" w:rsidP="00C6554A">
      <w:pPr>
        <w:pStyle w:val="Title"/>
      </w:pPr>
      <w:r>
        <w:t>Artificial Intelligence</w:t>
      </w:r>
    </w:p>
    <w:p w:rsidR="00C6554A" w:rsidRPr="00D5413C" w:rsidRDefault="00CE724D" w:rsidP="00C6554A">
      <w:pPr>
        <w:pStyle w:val="Subtitle"/>
      </w:pPr>
      <w:r>
        <w:t>FINAL PROJECT REPORT</w:t>
      </w:r>
    </w:p>
    <w:p w:rsidR="00CE724D" w:rsidRDefault="00CE724D" w:rsidP="00CE724D">
      <w:pPr>
        <w:pStyle w:val="ContactInfo"/>
      </w:pPr>
      <w:r>
        <w:t>Muhammad Arvin |</w:t>
      </w:r>
      <w:r w:rsidR="00C6554A">
        <w:t xml:space="preserve"> </w:t>
      </w:r>
      <w:r>
        <w:t>Mike Daniel</w:t>
      </w:r>
      <w:r w:rsidR="00C6554A">
        <w:t xml:space="preserve"> |</w:t>
      </w:r>
      <w:r w:rsidR="00C6554A" w:rsidRPr="00D5413C">
        <w:t xml:space="preserve"> </w:t>
      </w:r>
      <w:r>
        <w:t>19 January 2018</w:t>
      </w:r>
    </w:p>
    <w:p w:rsidR="00CE724D" w:rsidRDefault="00CE724D" w:rsidP="00CE724D">
      <w:pPr>
        <w:pStyle w:val="ContactInfo"/>
      </w:pPr>
    </w:p>
    <w:p w:rsidR="00CE724D" w:rsidRDefault="00CE724D" w:rsidP="00CE724D">
      <w:pPr>
        <w:pStyle w:val="ContactInfo"/>
      </w:pPr>
    </w:p>
    <w:p w:rsidR="00CE724D" w:rsidRDefault="00CE724D" w:rsidP="00CE724D">
      <w:pPr>
        <w:pStyle w:val="ContactInfo"/>
      </w:pPr>
    </w:p>
    <w:p w:rsidR="00CE724D" w:rsidRDefault="00CE724D" w:rsidP="00CE724D">
      <w:pPr>
        <w:pStyle w:val="ContactInfo"/>
      </w:pPr>
    </w:p>
    <w:p w:rsidR="00CE724D" w:rsidRDefault="00CE724D" w:rsidP="00CE724D">
      <w:pPr>
        <w:pStyle w:val="ContactInfo"/>
      </w:pPr>
    </w:p>
    <w:p w:rsidR="00CE724D" w:rsidRDefault="00CE724D" w:rsidP="00CE724D">
      <w:pPr>
        <w:pStyle w:val="Heading1"/>
        <w:numPr>
          <w:ilvl w:val="0"/>
          <w:numId w:val="18"/>
        </w:numPr>
      </w:pPr>
      <w:r>
        <w:lastRenderedPageBreak/>
        <w:t>Introduction</w:t>
      </w:r>
    </w:p>
    <w:p w:rsidR="00CE724D" w:rsidRDefault="008D3A8B" w:rsidP="00CE724D">
      <w:pPr>
        <w:rPr>
          <w:sz w:val="24"/>
        </w:rPr>
      </w:pPr>
      <w:r w:rsidRPr="008D3A8B">
        <w:rPr>
          <w:sz w:val="24"/>
        </w:rPr>
        <w:t>Minesweeper is a single-player puzzle game. The objective of the game is to clear a rectangular board containing hidden "mines" or bombs without detonating any of them, with help from clues about the number of neighboring mines in each field.</w:t>
      </w:r>
      <w:r>
        <w:rPr>
          <w:sz w:val="24"/>
        </w:rPr>
        <w:t xml:space="preserve"> Our minesweeper AI can play the board with a probability of the mines in the area. This project is inspired by Minesweeper from Microsoft Corporation.</w:t>
      </w:r>
    </w:p>
    <w:p w:rsidR="008D3A8B" w:rsidRDefault="008D3A8B" w:rsidP="008D3A8B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</w:rPr>
      </w:pPr>
    </w:p>
    <w:p w:rsidR="008D3A8B" w:rsidRDefault="008D3A8B" w:rsidP="008D3A8B">
      <w:pPr>
        <w:pStyle w:val="Heading1"/>
        <w:numPr>
          <w:ilvl w:val="1"/>
          <w:numId w:val="18"/>
        </w:numPr>
      </w:pPr>
      <w:r>
        <w:t>Problem Statement</w:t>
      </w:r>
    </w:p>
    <w:p w:rsidR="008D3A8B" w:rsidRPr="008D3A8B" w:rsidRDefault="00F01F0B" w:rsidP="008D3A8B">
      <w:pPr>
        <w:rPr>
          <w:sz w:val="24"/>
        </w:rPr>
      </w:pPr>
      <w:r>
        <w:rPr>
          <w:sz w:val="24"/>
        </w:rPr>
        <w:t>Minesweeper has a problem where there is 50</w:t>
      </w:r>
    </w:p>
    <w:sectPr w:rsidR="008D3A8B" w:rsidRPr="008D3A8B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3DF" w:rsidRDefault="002963DF" w:rsidP="00C6554A">
      <w:pPr>
        <w:spacing w:before="0" w:after="0" w:line="240" w:lineRule="auto"/>
      </w:pPr>
      <w:r>
        <w:separator/>
      </w:r>
    </w:p>
  </w:endnote>
  <w:endnote w:type="continuationSeparator" w:id="0">
    <w:p w:rsidR="002963DF" w:rsidRDefault="002963D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01F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3DF" w:rsidRDefault="002963DF" w:rsidP="00C6554A">
      <w:pPr>
        <w:spacing w:before="0" w:after="0" w:line="240" w:lineRule="auto"/>
      </w:pPr>
      <w:r>
        <w:separator/>
      </w:r>
    </w:p>
  </w:footnote>
  <w:footnote w:type="continuationSeparator" w:id="0">
    <w:p w:rsidR="002963DF" w:rsidRDefault="002963D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7C388D"/>
    <w:multiLevelType w:val="hybridMultilevel"/>
    <w:tmpl w:val="93E070EE"/>
    <w:lvl w:ilvl="0" w:tplc="F64E9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97C6D"/>
    <w:multiLevelType w:val="hybridMultilevel"/>
    <w:tmpl w:val="5ACCA5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D75EC"/>
    <w:multiLevelType w:val="hybridMultilevel"/>
    <w:tmpl w:val="3C3C46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81539"/>
    <w:multiLevelType w:val="multilevel"/>
    <w:tmpl w:val="56743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4D"/>
    <w:rsid w:val="002554CD"/>
    <w:rsid w:val="00293B83"/>
    <w:rsid w:val="002963DF"/>
    <w:rsid w:val="002B4294"/>
    <w:rsid w:val="002F3CF9"/>
    <w:rsid w:val="00333D0D"/>
    <w:rsid w:val="004C049F"/>
    <w:rsid w:val="005000E2"/>
    <w:rsid w:val="006A3CE7"/>
    <w:rsid w:val="008D3A8B"/>
    <w:rsid w:val="00C6554A"/>
    <w:rsid w:val="00CE724D"/>
    <w:rsid w:val="00ED7C44"/>
    <w:rsid w:val="00F0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A54E1"/>
  <w15:chartTrackingRefBased/>
  <w15:docId w15:val="{C5CC3B24-2E68-4DFA-B291-F51056E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E72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24D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E724D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CE724D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CE724D"/>
    <w:pPr>
      <w:spacing w:before="0" w:after="100" w:line="259" w:lineRule="auto"/>
      <w:ind w:left="440"/>
    </w:pPr>
    <w:rPr>
      <w:rFonts w:eastAsiaTheme="minorEastAsia" w:cs="Times New Roman"/>
      <w:color w:val="auto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724D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i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210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Arvin</dc:creator>
  <cp:keywords/>
  <dc:description/>
  <cp:lastModifiedBy>Muhammad Arvin</cp:lastModifiedBy>
  <cp:revision>1</cp:revision>
  <dcterms:created xsi:type="dcterms:W3CDTF">2018-01-16T06:24:00Z</dcterms:created>
  <dcterms:modified xsi:type="dcterms:W3CDTF">2018-01-16T09:54:00Z</dcterms:modified>
</cp:coreProperties>
</file>